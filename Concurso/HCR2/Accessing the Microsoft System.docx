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6B45" w14:textId="1036DA6A" w:rsidR="00F24FC8" w:rsidRDefault="00070C4B" w:rsidP="00F24FC8">
      <w:pPr>
        <w:pStyle w:val="Heading1"/>
      </w:pPr>
      <w:bookmarkStart w:id="0" w:name="_GoBack"/>
      <w:bookmarkEnd w:id="0"/>
      <w:r>
        <w:t xml:space="preserve">Accessing </w:t>
      </w:r>
      <w:proofErr w:type="gramStart"/>
      <w:r>
        <w:t>The</w:t>
      </w:r>
      <w:proofErr w:type="gramEnd"/>
      <w:r>
        <w:t xml:space="preserve"> Microsoft </w:t>
      </w:r>
      <w:r w:rsidR="009E4EC4">
        <w:t>Immigration System</w:t>
      </w:r>
    </w:p>
    <w:p w14:paraId="68485D8B" w14:textId="001BF39A" w:rsidR="00587D0E" w:rsidRDefault="00EA486A" w:rsidP="00EA486A">
      <w:pPr>
        <w:pStyle w:val="Bodycopy"/>
      </w:pPr>
      <w:r w:rsidRPr="00EA486A">
        <w:t>When you receive an email</w:t>
      </w:r>
      <w:r w:rsidR="00070C4B">
        <w:t xml:space="preserve"> from Global Migration at Microsoft requesting information</w:t>
      </w:r>
      <w:r w:rsidRPr="00EA486A">
        <w:t xml:space="preserve"> (see example in </w:t>
      </w:r>
      <w:r w:rsidR="0081341B">
        <w:t>Figure 1</w:t>
      </w:r>
      <w:r w:rsidRPr="00EA486A">
        <w:t>), follow the</w:t>
      </w:r>
      <w:r w:rsidR="009E7A67">
        <w:t xml:space="preserve"> </w:t>
      </w:r>
      <w:r w:rsidRPr="00EA486A">
        <w:t xml:space="preserve">instructions </w:t>
      </w:r>
      <w:r w:rsidR="009E7A67">
        <w:t xml:space="preserve">in this document </w:t>
      </w:r>
      <w:r w:rsidR="006975BE">
        <w:t xml:space="preserve">to </w:t>
      </w:r>
      <w:r w:rsidR="00070C4B">
        <w:t>securely access our system!</w:t>
      </w:r>
      <w:r w:rsidRPr="00EA486A">
        <w:t xml:space="preserve"> </w:t>
      </w:r>
    </w:p>
    <w:p w14:paraId="013533B6" w14:textId="77777777" w:rsidR="0046447A" w:rsidRDefault="0046447A" w:rsidP="00EA486A">
      <w:pPr>
        <w:pStyle w:val="Bodycopy"/>
      </w:pPr>
      <w:r>
        <w:rPr>
          <w:noProof/>
        </w:rPr>
        <mc:AlternateContent>
          <mc:Choice Requires="wpg">
            <w:drawing>
              <wp:inline distT="0" distB="0" distL="0" distR="0" wp14:anchorId="508EBC65" wp14:editId="212F1FF6">
                <wp:extent cx="5624830" cy="3989705"/>
                <wp:effectExtent l="19050" t="19050" r="13970" b="1079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30" cy="3989705"/>
                          <a:chOff x="0" y="0"/>
                          <a:chExt cx="5624830" cy="398970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624830" cy="3989705"/>
                            <a:chOff x="0" y="0"/>
                            <a:chExt cx="6793230" cy="491426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93230" cy="491426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731520" y="518160"/>
                              <a:ext cx="10922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ounded Rectangle 60"/>
                        <wps:cNvSpPr/>
                        <wps:spPr>
                          <a:xfrm>
                            <a:off x="76200" y="3089564"/>
                            <a:ext cx="284018" cy="11083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29491" y="3248891"/>
                            <a:ext cx="664383" cy="96982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76200" y="3560618"/>
                            <a:ext cx="3089563" cy="179532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6EF83" id="Group 63" o:spid="_x0000_s1026" style="width:442.9pt;height:314.15pt;mso-position-horizontal-relative:char;mso-position-vertical-relative:line" coordsize="56248,39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">
                <v:group id="Group 21" o:spid="_x0000_s1027" style="position:absolute;width:56248;height:39897" coordsize="67932,49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width:67932;height:49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0DrDDAAAA2gAAAA8AAABkcnMvZG93bnJldi54bWxEj0+LwjAUxO8LfofwBG9r6oKi1SgqrOjF&#10;xT+Ix0fzbIvNS22iVj+9WRA8DjPzG2Y0qU0hblS53LKCTjsCQZxYnXOqYL/7/e6DcB5ZY2GZFDzI&#10;wWTc+BphrO2dN3Tb+lQECLsYFWTel7GULsnIoGvbkjh4J1sZ9EFWqdQV3gPcFPIninrSYM5hIcOS&#10;5hkl5+3VKPDR+nm4XHCp9V99HDwWs95qOlOq1aynQxCeav8Jv9tLraAL/1fCDZDj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vQOsMMAAADaAAAADwAAAAAAAAAAAAAAAACf&#10;AgAAZHJzL2Rvd25yZXYueG1sUEsFBgAAAAAEAAQA9wAAAI8DAAAAAA==&#10;" stroked="t" strokecolor="#58595b [3213]">
                    <v:imagedata r:id="rId12" o:title=""/>
                    <v:path arrowok="t"/>
                  </v:shape>
                  <v:rect id="Rectangle 3" o:spid="_x0000_s1029" style="position:absolute;left:7315;top:5181;width:1092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09D8IA&#10;AADaAAAADwAAAGRycy9kb3ducmV2LnhtbESPQYvCMBSE74L/ITzBm6YqSqlG0QV1D3tR97DHR/Ns&#10;is1Lt4m1/vuNsOBxmJlvmNWms5VoqfGlYwWTcQKCOHe65ELB92U/SkH4gKyxckwKnuRhs+73Vphp&#10;9+ATtedQiAhhn6ECE0KdSelzQxb92NXE0bu6xmKIsimkbvAR4baS0yRZSIslxwWDNX0Yym/nu1Xg&#10;j/OfS57+prfisEtbY05b+WWUGg667RJEoC68w//tT61gBq8r8Qb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T0PwgAAANoAAAAPAAAAAAAAAAAAAAAAAJgCAABkcnMvZG93&#10;bnJldi54bWxQSwUGAAAAAAQABAD1AAAAhwMAAAAA&#10;" fillcolor="#bfbfbf [2412]" stroked="f" strokeweight="2pt"/>
                </v:group>
                <v:roundrect id="Rounded Rectangle 60" o:spid="_x0000_s1030" style="position:absolute;left:762;top:30895;width:2840;height:11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uNcEA&#10;AADbAAAADwAAAGRycy9kb3ducmV2LnhtbERPu2rDMBTdC/kHcQPZGrmGmuJECcWJTYcuTbJku1i3&#10;lql1ZSzVj7+PhkLHw3nvj7PtxEiDbx0reNkmIIhrp1tuFNyu5fMbCB+QNXaOScFCHo6H1dMec+0m&#10;/qLxEhoRQ9jnqMCE0OdS+tqQRb91PXHkvt1gMUQ4NFIPOMVw28k0STJpseXYYLCnwlD9c/m1CqZs&#10;+pxrU7wup7E6Z1VZpfe7VWqznt93IALN4V/85/7QCrK4Pn6JP0A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PLjXBAAAA2wAAAA8AAAAAAAAAAAAAAAAAmAIAAGRycy9kb3du&#10;cmV2LnhtbFBLBQYAAAAABAAEAPUAAACGAwAAAAA=&#10;" filled="f" strokecolor="red" strokeweight="1.5pt">
                  <v:stroke dashstyle="3 1"/>
                </v:roundrect>
                <v:roundrect id="Rounded Rectangle 46" o:spid="_x0000_s1031" style="position:absolute;left:4294;top:32488;width:6644;height:9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PusMA&#10;AADbAAAADwAAAGRycy9kb3ducmV2LnhtbESPQWvCQBSE74X+h+UJ3upG0VCiq4itwYOXai/eHtln&#10;Nph9G7LbJP57VxB6HGbmG2a1GWwtOmp95VjBdJKAIC6crrhU8Hvef3yC8AFZY+2YFNzJw2b9/rbC&#10;TLuef6g7hVJECPsMFZgQmkxKXxiy6CeuIY7e1bUWQ5RtKXWLfYTbWs6SJJUWK44LBhvaGSpupz+r&#10;oE/741CY3eL+1eXfab7PZ5eLVWo8GrZLEIGG8B9+tQ9awTyF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9PusMAAADbAAAADwAAAAAAAAAAAAAAAACYAgAAZHJzL2Rv&#10;d25yZXYueG1sUEsFBgAAAAAEAAQA9QAAAIgDAAAAAA==&#10;" filled="f" strokecolor="red" strokeweight="1.5pt">
                  <v:stroke dashstyle="3 1"/>
                </v:roundrect>
                <v:roundrect id="Rounded Rectangle 47" o:spid="_x0000_s1032" style="position:absolute;left:762;top:35606;width:30895;height:1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qIcQA&#10;AADbAAAADwAAAGRycy9kb3ducmV2LnhtbESPQWvCQBSE7wX/w/IEb3Wj2FSiq4jV0EMvVS/eHtln&#10;Nph9G7LbJP57t1DocZiZb5j1drC16Kj1lWMFs2kCgrhwuuJSweV8fF2C8AFZY+2YFDzIw3Yzellj&#10;pl3P39SdQikihH2GCkwITSalLwxZ9FPXEEfv5lqLIcq2lLrFPsJtLedJkkqLFccFgw3tDRX3049V&#10;0Kf911CY/dvjo8sPaX7M59erVWoyHnYrEIGG8B/+a39qBYt3+P0Sf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T6iHEAAAA2wAAAA8AAAAAAAAAAAAAAAAAmAIAAGRycy9k&#10;b3ducmV2LnhtbFBLBQYAAAAABAAEAPUAAACJAwAAAAA=&#10;" filled="f" strokecolor="red" strokeweight="1.5pt">
                  <v:stroke dashstyle="3 1"/>
                </v:roundrect>
                <w10:anchorlock/>
              </v:group>
            </w:pict>
          </mc:Fallback>
        </mc:AlternateContent>
      </w:r>
    </w:p>
    <w:p w14:paraId="7D21B12D" w14:textId="1A7C7CFB" w:rsidR="009278EA" w:rsidRDefault="009278EA" w:rsidP="007666DE">
      <w:pPr>
        <w:pStyle w:val="Caption"/>
      </w:pPr>
      <w:r>
        <w:t>Figure 1</w:t>
      </w:r>
    </w:p>
    <w:p w14:paraId="752C567E" w14:textId="64CA37EB" w:rsidR="009278EA" w:rsidRDefault="009278EA" w:rsidP="0045463A"/>
    <w:p w14:paraId="3CF88EDD" w14:textId="0E992EE7" w:rsidR="00070C4B" w:rsidRDefault="00070C4B" w:rsidP="00070C4B">
      <w:pPr>
        <w:pStyle w:val="ListParagraph"/>
        <w:numPr>
          <w:ilvl w:val="0"/>
          <w:numId w:val="22"/>
        </w:numPr>
      </w:pPr>
      <w:r>
        <w:t>Start your access to the Microsoft System</w:t>
      </w:r>
      <w:r w:rsidR="0045463A">
        <w:t xml:space="preserve"> </w:t>
      </w:r>
      <w:r w:rsidR="0045463A" w:rsidRPr="007E3592">
        <w:t xml:space="preserve">by clicking </w:t>
      </w:r>
      <w:r w:rsidR="0045463A" w:rsidRPr="00070C4B">
        <w:rPr>
          <w:b/>
        </w:rPr>
        <w:t>Click here</w:t>
      </w:r>
      <w:r w:rsidR="0045463A" w:rsidRPr="007E3592">
        <w:t xml:space="preserve"> in the email (highlighted in </w:t>
      </w:r>
      <w:r w:rsidR="00804779">
        <w:t>Figure 1</w:t>
      </w:r>
      <w:r w:rsidR="0045463A" w:rsidRPr="007E3592">
        <w:t xml:space="preserve">). </w:t>
      </w:r>
    </w:p>
    <w:p w14:paraId="1F0B3061" w14:textId="77777777" w:rsidR="00070C4B" w:rsidRDefault="00070C4B" w:rsidP="0045463A"/>
    <w:p w14:paraId="21A78CA5" w14:textId="0280D604" w:rsidR="0045463A" w:rsidRDefault="00070C4B" w:rsidP="00070C4B">
      <w:pPr>
        <w:ind w:left="720"/>
      </w:pPr>
      <w:r w:rsidRPr="00070C4B">
        <w:rPr>
          <w:b/>
        </w:rPr>
        <w:t>Note</w:t>
      </w:r>
      <w:r>
        <w:rPr>
          <w:b/>
        </w:rPr>
        <w:t xml:space="preserve"> </w:t>
      </w:r>
      <w:r w:rsidR="0045463A" w:rsidRPr="007E3592">
        <w:t xml:space="preserve">If the link does not </w:t>
      </w:r>
      <w:r>
        <w:t>take you to the page described in Step 2</w:t>
      </w:r>
      <w:r w:rsidR="0045463A" w:rsidRPr="007E3592">
        <w:t xml:space="preserve">, </w:t>
      </w:r>
      <w:r w:rsidR="009278EA">
        <w:t>complete the following steps</w:t>
      </w:r>
      <w:r w:rsidR="0045463A" w:rsidRPr="007E3592">
        <w:t>:</w:t>
      </w:r>
    </w:p>
    <w:p w14:paraId="08481923" w14:textId="77777777" w:rsidR="00B649F9" w:rsidRPr="007E3592" w:rsidRDefault="00B649F9" w:rsidP="0045463A"/>
    <w:p w14:paraId="33CB6298" w14:textId="2F50935E" w:rsidR="0045463A" w:rsidRPr="007E3592" w:rsidRDefault="0045463A" w:rsidP="0045463A">
      <w:pPr>
        <w:numPr>
          <w:ilvl w:val="0"/>
          <w:numId w:val="17"/>
        </w:numPr>
        <w:spacing w:line="240" w:lineRule="auto"/>
        <w:contextualSpacing/>
      </w:pPr>
      <w:r w:rsidRPr="007E3592">
        <w:t xml:space="preserve">Copy the access code from the email (highlighted in </w:t>
      </w:r>
      <w:r w:rsidR="009278EA">
        <w:t>Figure 1</w:t>
      </w:r>
      <w:r w:rsidRPr="007E3592">
        <w:t>).</w:t>
      </w:r>
    </w:p>
    <w:p w14:paraId="1C923418" w14:textId="41323771" w:rsidR="0045463A" w:rsidRPr="007E3592" w:rsidRDefault="0045463A" w:rsidP="0045463A">
      <w:pPr>
        <w:numPr>
          <w:ilvl w:val="0"/>
          <w:numId w:val="17"/>
        </w:numPr>
        <w:spacing w:line="240" w:lineRule="auto"/>
        <w:contextualSpacing/>
      </w:pPr>
      <w:r w:rsidRPr="007E3592">
        <w:t xml:space="preserve">Click the URL link (highlighted in </w:t>
      </w:r>
      <w:r w:rsidR="009278EA">
        <w:t>Figure 1</w:t>
      </w:r>
      <w:r w:rsidRPr="007E3592">
        <w:t>).</w:t>
      </w:r>
    </w:p>
    <w:p w14:paraId="2FE52C26" w14:textId="77777777" w:rsidR="0045463A" w:rsidRDefault="0045463A" w:rsidP="0045463A">
      <w:pPr>
        <w:numPr>
          <w:ilvl w:val="0"/>
          <w:numId w:val="17"/>
        </w:numPr>
        <w:spacing w:line="240" w:lineRule="auto"/>
        <w:contextualSpacing/>
      </w:pPr>
      <w:r w:rsidRPr="007E3592">
        <w:t xml:space="preserve">In the dialog box that appears, paste the access code in the text box and click </w:t>
      </w:r>
      <w:r w:rsidRPr="007E3592">
        <w:rPr>
          <w:b/>
        </w:rPr>
        <w:t>OK</w:t>
      </w:r>
      <w:r w:rsidRPr="007E3592">
        <w:t>.</w:t>
      </w:r>
    </w:p>
    <w:p w14:paraId="05DB86D3" w14:textId="77777777" w:rsidR="0045463A" w:rsidRDefault="0045463A" w:rsidP="0045463A"/>
    <w:p w14:paraId="57EFCF18" w14:textId="468F4C3F" w:rsidR="00C55C2A" w:rsidRDefault="009E4EC4" w:rsidP="009E4EC4">
      <w:pPr>
        <w:pStyle w:val="ListParagraph"/>
        <w:numPr>
          <w:ilvl w:val="0"/>
          <w:numId w:val="22"/>
        </w:numPr>
      </w:pPr>
      <w:r>
        <w:t xml:space="preserve">When you click on the link, you should be taken to </w:t>
      </w:r>
      <w:proofErr w:type="spellStart"/>
      <w:r>
        <w:t>tha</w:t>
      </w:r>
      <w:proofErr w:type="spellEnd"/>
      <w:r>
        <w:t xml:space="preserve"> page in Figure 2.</w:t>
      </w:r>
    </w:p>
    <w:p w14:paraId="026CF80A" w14:textId="77777777" w:rsidR="009E4EC4" w:rsidRDefault="009E4EC4" w:rsidP="009E4EC4"/>
    <w:p w14:paraId="6BCBE48B" w14:textId="503C50E2" w:rsidR="009E4EC4" w:rsidRDefault="00F93F0F" w:rsidP="009E4E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E986" wp14:editId="1FFAC305">
                <wp:simplePos x="0" y="0"/>
                <wp:positionH relativeFrom="column">
                  <wp:posOffset>1990725</wp:posOffset>
                </wp:positionH>
                <wp:positionV relativeFrom="paragraph">
                  <wp:posOffset>838200</wp:posOffset>
                </wp:positionV>
                <wp:extent cx="581025" cy="6572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57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A33A4" id="Rounded Rectangle 4" o:spid="_x0000_s1026" style="position:absolute;margin-left:156.75pt;margin-top:66pt;width:45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" filled="f" strokecolor="#c00000" strokeweight="1.5pt">
                <v:stroke dashstyle="3 1"/>
              </v:roundrect>
            </w:pict>
          </mc:Fallback>
        </mc:AlternateContent>
      </w:r>
      <w:r w:rsidR="009E4EC4">
        <w:rPr>
          <w:noProof/>
        </w:rPr>
        <w:drawing>
          <wp:inline distT="0" distB="0" distL="0" distR="0" wp14:anchorId="101B1432" wp14:editId="66E39AF9">
            <wp:extent cx="4480560" cy="1990479"/>
            <wp:effectExtent l="0" t="0" r="0" b="0"/>
            <wp:docPr id="2" name="Picture 2" descr="cid:image001.jpg@01CE6366.B274D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E6366.B274DB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9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39D1" w14:textId="3AB44886" w:rsidR="009E4EC4" w:rsidRDefault="009E4EC4" w:rsidP="009E4EC4">
      <w:pPr>
        <w:rPr>
          <w:i/>
          <w:sz w:val="14"/>
          <w:szCs w:val="14"/>
        </w:rPr>
      </w:pPr>
      <w:r w:rsidRPr="00433303">
        <w:rPr>
          <w:i/>
          <w:sz w:val="14"/>
          <w:szCs w:val="14"/>
        </w:rPr>
        <w:t>Figure 2</w:t>
      </w:r>
    </w:p>
    <w:p w14:paraId="314F1758" w14:textId="5D826B44" w:rsidR="009E4EC4" w:rsidRDefault="009E4EC4" w:rsidP="009E4EC4">
      <w:pPr>
        <w:rPr>
          <w:i/>
          <w:sz w:val="14"/>
          <w:szCs w:val="14"/>
        </w:rPr>
      </w:pPr>
    </w:p>
    <w:p w14:paraId="423F5C91" w14:textId="51DC37FE" w:rsidR="009E4EC4" w:rsidRPr="009E4EC4" w:rsidRDefault="009E4EC4" w:rsidP="009E4EC4"/>
    <w:p w14:paraId="07FE7558" w14:textId="0C31E491" w:rsidR="009E4EC4" w:rsidRDefault="00F93F0F" w:rsidP="009E4EC4">
      <w:pPr>
        <w:pStyle w:val="ListParagraph"/>
        <w:numPr>
          <w:ilvl w:val="0"/>
          <w:numId w:val="22"/>
        </w:numPr>
      </w:pPr>
      <w:r>
        <w:t xml:space="preserve">From this page, select Windows Live ID (highlighted in Figure 2) and click </w:t>
      </w:r>
      <w:proofErr w:type="gramStart"/>
      <w:r>
        <w:rPr>
          <w:b/>
        </w:rPr>
        <w:t>Next</w:t>
      </w:r>
      <w:proofErr w:type="gramEnd"/>
      <w:r>
        <w:t>. This will bring up the screen in Figure 3.</w:t>
      </w:r>
    </w:p>
    <w:p w14:paraId="5E5194F6" w14:textId="56E78929" w:rsidR="00F93F0F" w:rsidRDefault="00F93F0F" w:rsidP="00F93F0F"/>
    <w:p w14:paraId="22F4B104" w14:textId="0B85CA7B" w:rsidR="00F93F0F" w:rsidRDefault="003718D2" w:rsidP="00F93F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777C8" wp14:editId="6602D4EA">
                <wp:simplePos x="0" y="0"/>
                <wp:positionH relativeFrom="column">
                  <wp:posOffset>647701</wp:posOffset>
                </wp:positionH>
                <wp:positionV relativeFrom="paragraph">
                  <wp:posOffset>1677035</wp:posOffset>
                </wp:positionV>
                <wp:extent cx="514350" cy="1905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F83F3" id="Rounded Rectangle 8" o:spid="_x0000_s1026" style="position:absolute;margin-left:51pt;margin-top:132.05pt;width:40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" filled="f" strokecolor="#c00000" strokeweight="1.5pt">
                <v:stroke dashstyle="3 1"/>
              </v:roundrect>
            </w:pict>
          </mc:Fallback>
        </mc:AlternateContent>
      </w:r>
      <w:r w:rsidR="00F93F0F">
        <w:rPr>
          <w:noProof/>
        </w:rPr>
        <w:drawing>
          <wp:inline distT="0" distB="0" distL="0" distR="0" wp14:anchorId="185B1C24" wp14:editId="085C1B72">
            <wp:extent cx="4480560" cy="1922510"/>
            <wp:effectExtent l="0" t="0" r="0" b="1905"/>
            <wp:docPr id="6" name="Picture 6" descr="cid:image002.jpg@01CE6366.B274D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CE6366.B274DBE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FBDA" w14:textId="4E36934A" w:rsidR="00F93F0F" w:rsidRPr="00F93F0F" w:rsidRDefault="00F93F0F" w:rsidP="00F93F0F">
      <w:pPr>
        <w:rPr>
          <w:i/>
          <w:sz w:val="14"/>
          <w:szCs w:val="14"/>
        </w:rPr>
      </w:pPr>
      <w:r>
        <w:rPr>
          <w:i/>
          <w:sz w:val="14"/>
          <w:szCs w:val="14"/>
        </w:rPr>
        <w:t>Figure 3</w:t>
      </w:r>
    </w:p>
    <w:p w14:paraId="401E9270" w14:textId="34C0F170" w:rsidR="00F93F0F" w:rsidRDefault="00F93F0F" w:rsidP="00F93F0F"/>
    <w:p w14:paraId="071F88D4" w14:textId="77777777" w:rsidR="00F93F0F" w:rsidRDefault="00F93F0F" w:rsidP="00F93F0F"/>
    <w:p w14:paraId="3911DA8C" w14:textId="0CE2E4B8" w:rsidR="00F93F0F" w:rsidRDefault="00F93F0F" w:rsidP="00F93F0F">
      <w:pPr>
        <w:pStyle w:val="ListParagraph"/>
        <w:numPr>
          <w:ilvl w:val="0"/>
          <w:numId w:val="22"/>
        </w:numPr>
      </w:pPr>
      <w:r>
        <w:t xml:space="preserve">Click </w:t>
      </w:r>
      <w:r>
        <w:rPr>
          <w:b/>
        </w:rPr>
        <w:t>Next</w:t>
      </w:r>
      <w:r>
        <w:t>. This will bring up the screen in Figure 4.</w:t>
      </w:r>
    </w:p>
    <w:p w14:paraId="5799FED4" w14:textId="77777777" w:rsidR="00425EC4" w:rsidRDefault="00425EC4" w:rsidP="00425EC4"/>
    <w:p w14:paraId="60024108" w14:textId="11643B4B" w:rsidR="00425EC4" w:rsidRDefault="00425EC4" w:rsidP="00425EC4">
      <w:r>
        <w:rPr>
          <w:noProof/>
        </w:rPr>
        <w:drawing>
          <wp:inline distT="0" distB="0" distL="0" distR="0" wp14:anchorId="4034EAF9" wp14:editId="284960C0">
            <wp:extent cx="3927298" cy="2359255"/>
            <wp:effectExtent l="0" t="0" r="0" b="3175"/>
            <wp:docPr id="7" name="Picture 7" descr="cid:image003.jpg@01CE6366.B274D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E6366.B274DBE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2" cy="238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F477" w14:textId="65113604" w:rsidR="00425EC4" w:rsidRPr="00F93F0F" w:rsidRDefault="00425EC4" w:rsidP="00425EC4">
      <w:pPr>
        <w:rPr>
          <w:i/>
          <w:sz w:val="14"/>
          <w:szCs w:val="14"/>
        </w:rPr>
      </w:pPr>
      <w:r>
        <w:rPr>
          <w:i/>
          <w:sz w:val="14"/>
          <w:szCs w:val="14"/>
        </w:rPr>
        <w:t>Figure 4</w:t>
      </w:r>
    </w:p>
    <w:p w14:paraId="080BAB66" w14:textId="28C81556" w:rsidR="009E4EC4" w:rsidRDefault="003718D2" w:rsidP="003718D2">
      <w:pPr>
        <w:pStyle w:val="ListParagraph"/>
        <w:numPr>
          <w:ilvl w:val="0"/>
          <w:numId w:val="22"/>
        </w:numPr>
      </w:pPr>
      <w:r>
        <w:lastRenderedPageBreak/>
        <w:t>Use your Microsoft Account to sign in. This will take you to Figure 5, where you are ready to respond to the questionnaire and upload any relevant documents!</w:t>
      </w:r>
    </w:p>
    <w:p w14:paraId="406F1369" w14:textId="77777777" w:rsidR="003718D2" w:rsidRDefault="003718D2" w:rsidP="003718D2">
      <w:pPr>
        <w:pStyle w:val="ListParagraph"/>
        <w:ind w:left="720"/>
      </w:pPr>
    </w:p>
    <w:p w14:paraId="0048769E" w14:textId="75607A7F" w:rsidR="003718D2" w:rsidRDefault="003718D2" w:rsidP="003718D2">
      <w:pPr>
        <w:ind w:left="720"/>
      </w:pPr>
      <w:r w:rsidRPr="00070C4B">
        <w:rPr>
          <w:b/>
        </w:rPr>
        <w:t>Note</w:t>
      </w:r>
      <w:r>
        <w:rPr>
          <w:b/>
        </w:rPr>
        <w:t xml:space="preserve"> </w:t>
      </w:r>
      <w:r>
        <w:t xml:space="preserve">If you do not have a Microsoft Account, click </w:t>
      </w:r>
      <w:r w:rsidRPr="003718D2">
        <w:rPr>
          <w:b/>
        </w:rPr>
        <w:t>Sign up Now</w:t>
      </w:r>
      <w:r>
        <w:t xml:space="preserve"> to sign up for a free Microsoft email account.</w:t>
      </w:r>
    </w:p>
    <w:p w14:paraId="6387E71D" w14:textId="77777777" w:rsidR="003718D2" w:rsidRDefault="003718D2" w:rsidP="003718D2">
      <w:pPr>
        <w:pStyle w:val="ListParagraph"/>
        <w:ind w:left="720"/>
      </w:pPr>
    </w:p>
    <w:p w14:paraId="56D6E611" w14:textId="77777777" w:rsidR="003718D2" w:rsidRDefault="003718D2" w:rsidP="003718D2">
      <w:pPr>
        <w:pStyle w:val="ListParagraph"/>
        <w:ind w:left="720"/>
      </w:pPr>
    </w:p>
    <w:p w14:paraId="715C9EED" w14:textId="757487C2" w:rsidR="00D256C7" w:rsidRPr="00E439AA" w:rsidRDefault="00B649F9" w:rsidP="003718D2">
      <w:r>
        <w:rPr>
          <w:b/>
          <w:noProof/>
        </w:rPr>
        <mc:AlternateContent>
          <mc:Choice Requires="wpg">
            <w:drawing>
              <wp:inline distT="0" distB="0" distL="0" distR="0" wp14:anchorId="7D1F865B" wp14:editId="185282BC">
                <wp:extent cx="4427220" cy="5471160"/>
                <wp:effectExtent l="0" t="0" r="0" b="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20" cy="5471160"/>
                          <a:chOff x="71005" y="133350"/>
                          <a:chExt cx="4427220" cy="5471160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005" y="133350"/>
                            <a:ext cx="4427220" cy="547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713510" y="3505200"/>
                            <a:ext cx="644236" cy="9698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8EFC2" id="Group 64" o:spid="_x0000_s1026" style="width:348.6pt;height:430.8pt;mso-position-horizontal-relative:char;mso-position-vertical-relative:line" coordorigin="710,1333" coordsize="44272,5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710;top:1333;width:44272;height:54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CWAzCAAAA2wAAAA8AAABkcnMvZG93bnJldi54bWxET11rwjAUfR/sP4Q78EU0VYq4zigyEToQ&#10;1E59vjR3TVlzU5qo9d8vD8IeD+d7septI27U+dqxgsk4AUFcOl1zpeD0vR3NQfiArLFxTAoe5GG1&#10;fH1ZYKbdnY90K0IlYgj7DBWYENpMSl8asujHriWO3I/rLIYIu0rqDu8x3DZymiQzabHm2GCwpU9D&#10;5W9xtQp266E5THKbXtPNOX9/7L/y4aVVavDWrz9ABOrDv/jpzrWCNI6NX+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glgMwgAAANsAAAAPAAAAAAAAAAAAAAAAAJ8C&#10;AABkcnMvZG93bnJldi54bWxQSwUGAAAAAAQABAD3AAAAjgMAAAAA&#10;">
                  <v:imagedata r:id="rId20" o:title=""/>
                </v:shape>
                <v:rect id="Rectangle 50" o:spid="_x0000_s1028" style="position:absolute;left:7135;top:35052;width:6442;height: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nSG8AA&#10;AADbAAAADwAAAGRycy9kb3ducmV2LnhtbERPy4rCMBTdC/5DuAPuNB1BKdVYHEGdhRsfC5eX5k5T&#10;2tzUJtb695PFwCwP573OB9uInjpfOVbwOUtAEBdOV1wquF330xSED8gaG8ek4E0e8s14tMZMuxef&#10;qb+EUsQQ9hkqMCG0mZS+MGTRz1xLHLkf11kMEXal1B2+Yrht5DxJltJixbHBYEs7Q0V9eVoF/ri4&#10;X4v0kdbl4SvtjTlv5ckoNfkYtisQgYbwL/5zf2sFi7g+fo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nSG8AAAADbAAAADwAAAAAAAAAAAAAAAACYAgAAZHJzL2Rvd25y&#10;ZXYueG1sUEsFBgAAAAAEAAQA9QAAAIUDAAAAAA==&#10;" fillcolor="#bfbfbf [2412]" stroked="f" strokeweight="2pt"/>
                <w10:anchorlock/>
              </v:group>
            </w:pict>
          </mc:Fallback>
        </mc:AlternateContent>
      </w:r>
    </w:p>
    <w:p w14:paraId="0949CFDB" w14:textId="0C947EF3" w:rsidR="00D256C7" w:rsidRPr="003718D2" w:rsidRDefault="003718D2" w:rsidP="00D256C7">
      <w:pPr>
        <w:rPr>
          <w:i/>
          <w:sz w:val="14"/>
          <w:szCs w:val="14"/>
        </w:rPr>
      </w:pPr>
      <w:r w:rsidRPr="003718D2">
        <w:rPr>
          <w:i/>
          <w:sz w:val="14"/>
          <w:szCs w:val="14"/>
        </w:rPr>
        <w:t>Figure 5</w:t>
      </w:r>
    </w:p>
    <w:p w14:paraId="306E252A" w14:textId="77777777" w:rsidR="003718D2" w:rsidRDefault="003718D2" w:rsidP="00D256C7">
      <w:pPr>
        <w:rPr>
          <w:i/>
        </w:rPr>
      </w:pPr>
    </w:p>
    <w:p w14:paraId="37D6D6B7" w14:textId="77777777" w:rsidR="003718D2" w:rsidRPr="003718D2" w:rsidRDefault="003718D2" w:rsidP="00D256C7">
      <w:pPr>
        <w:rPr>
          <w:i/>
        </w:rPr>
      </w:pPr>
    </w:p>
    <w:sectPr w:rsidR="003718D2" w:rsidRPr="003718D2" w:rsidSect="009468DD">
      <w:footerReference w:type="default" r:id="rId21"/>
      <w:headerReference w:type="first" r:id="rId22"/>
      <w:pgSz w:w="12240" w:h="15840" w:code="1"/>
      <w:pgMar w:top="1440" w:right="4464" w:bottom="14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1D26" w14:textId="77777777" w:rsidR="001C311D" w:rsidRDefault="001C311D" w:rsidP="00B85670">
      <w:pPr>
        <w:spacing w:line="240" w:lineRule="auto"/>
      </w:pPr>
      <w:r>
        <w:separator/>
      </w:r>
    </w:p>
  </w:endnote>
  <w:endnote w:type="continuationSeparator" w:id="0">
    <w:p w14:paraId="60396C3C" w14:textId="77777777" w:rsidR="001C311D" w:rsidRDefault="001C311D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6B6C" w14:textId="1BC5E604" w:rsidR="00AD5C07" w:rsidRDefault="00B256FF" w:rsidP="001C5448">
    <w:pPr>
      <w:pStyle w:val="Footer"/>
      <w:tabs>
        <w:tab w:val="clear" w:pos="4680"/>
        <w:tab w:val="clear" w:pos="9360"/>
        <w:tab w:val="left" w:pos="270"/>
      </w:tabs>
    </w:pPr>
    <w:r w:rsidRPr="002C30EE">
      <w:fldChar w:fldCharType="begin"/>
    </w:r>
    <w:r w:rsidRPr="002C30EE">
      <w:instrText xml:space="preserve"> PAGE   \* MERGEFORMAT </w:instrText>
    </w:r>
    <w:r w:rsidRPr="002C30EE">
      <w:fldChar w:fldCharType="separate"/>
    </w:r>
    <w:r w:rsidR="000E119C">
      <w:rPr>
        <w:noProof/>
      </w:rPr>
      <w:t>3</w:t>
    </w:r>
    <w:r w:rsidRPr="002C30EE">
      <w:rPr>
        <w:noProof/>
      </w:rPr>
      <w:fldChar w:fldCharType="end"/>
    </w:r>
    <w:r w:rsidR="00B22BC1" w:rsidRPr="002C30EE">
      <w:tab/>
    </w:r>
    <w:r w:rsidR="00425EC4">
      <w:t>Accessing the Microsoft Immigration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58908" w14:textId="77777777" w:rsidR="001C311D" w:rsidRDefault="001C311D" w:rsidP="00B85670">
      <w:pPr>
        <w:spacing w:line="240" w:lineRule="auto"/>
      </w:pPr>
      <w:r>
        <w:separator/>
      </w:r>
    </w:p>
  </w:footnote>
  <w:footnote w:type="continuationSeparator" w:id="0">
    <w:p w14:paraId="2D31454E" w14:textId="77777777" w:rsidR="001C311D" w:rsidRDefault="001C311D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8311C" w14:textId="011DAB75" w:rsidR="00BE4CFB" w:rsidRDefault="00BE4CF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A475043" wp14:editId="415212C7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1369060" cy="292100"/>
          <wp:effectExtent l="0" t="0" r="2540" b="0"/>
          <wp:wrapNone/>
          <wp:docPr id="22" name="Picture 0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06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B34B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18E1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7A9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3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E6051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C64F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A2F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32B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AA4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A7046"/>
    <w:multiLevelType w:val="hybridMultilevel"/>
    <w:tmpl w:val="FB3C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5780C"/>
    <w:multiLevelType w:val="hybridMultilevel"/>
    <w:tmpl w:val="4A26FB1C"/>
    <w:lvl w:ilvl="0" w:tplc="97704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E63247"/>
    <w:multiLevelType w:val="hybridMultilevel"/>
    <w:tmpl w:val="9512419A"/>
    <w:lvl w:ilvl="0" w:tplc="DA6CF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85F39"/>
    <w:multiLevelType w:val="hybridMultilevel"/>
    <w:tmpl w:val="D49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22776"/>
    <w:multiLevelType w:val="hybridMultilevel"/>
    <w:tmpl w:val="054A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A158A0"/>
    <w:multiLevelType w:val="hybridMultilevel"/>
    <w:tmpl w:val="311C8E1A"/>
    <w:lvl w:ilvl="0" w:tplc="DA6CF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14C7B"/>
    <w:multiLevelType w:val="hybridMultilevel"/>
    <w:tmpl w:val="B8788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F3089"/>
    <w:multiLevelType w:val="hybridMultilevel"/>
    <w:tmpl w:val="6C7EA21E"/>
    <w:lvl w:ilvl="0" w:tplc="DA6CF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4EF9"/>
    <w:multiLevelType w:val="hybridMultilevel"/>
    <w:tmpl w:val="7070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403D5"/>
    <w:multiLevelType w:val="hybridMultilevel"/>
    <w:tmpl w:val="C7EE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D42A0"/>
    <w:multiLevelType w:val="hybridMultilevel"/>
    <w:tmpl w:val="66368CC0"/>
    <w:lvl w:ilvl="0" w:tplc="97704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24569E"/>
    <w:multiLevelType w:val="hybridMultilevel"/>
    <w:tmpl w:val="5E56915C"/>
    <w:lvl w:ilvl="0" w:tplc="35E035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0"/>
  </w:num>
  <w:num w:numId="13">
    <w:abstractNumId w:val="19"/>
  </w:num>
  <w:num w:numId="14">
    <w:abstractNumId w:val="11"/>
  </w:num>
  <w:num w:numId="15">
    <w:abstractNumId w:val="15"/>
  </w:num>
  <w:num w:numId="16">
    <w:abstractNumId w:val="17"/>
  </w:num>
  <w:num w:numId="17">
    <w:abstractNumId w:val="20"/>
  </w:num>
  <w:num w:numId="18">
    <w:abstractNumId w:val="12"/>
  </w:num>
  <w:num w:numId="19">
    <w:abstractNumId w:val="21"/>
  </w:num>
  <w:num w:numId="20">
    <w:abstractNumId w:val="16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C8"/>
    <w:rsid w:val="000066DB"/>
    <w:rsid w:val="000409EA"/>
    <w:rsid w:val="00044308"/>
    <w:rsid w:val="00053707"/>
    <w:rsid w:val="00060236"/>
    <w:rsid w:val="00070C4B"/>
    <w:rsid w:val="00073B43"/>
    <w:rsid w:val="00075BA0"/>
    <w:rsid w:val="000828AB"/>
    <w:rsid w:val="00092E4D"/>
    <w:rsid w:val="00094066"/>
    <w:rsid w:val="000A139B"/>
    <w:rsid w:val="000B14EF"/>
    <w:rsid w:val="000B7BBE"/>
    <w:rsid w:val="000C1604"/>
    <w:rsid w:val="000D6D10"/>
    <w:rsid w:val="000E0D27"/>
    <w:rsid w:val="000E119C"/>
    <w:rsid w:val="000F517B"/>
    <w:rsid w:val="001063C4"/>
    <w:rsid w:val="001143EB"/>
    <w:rsid w:val="001147A5"/>
    <w:rsid w:val="00125798"/>
    <w:rsid w:val="00147EA4"/>
    <w:rsid w:val="00147EBB"/>
    <w:rsid w:val="0016259F"/>
    <w:rsid w:val="00165636"/>
    <w:rsid w:val="00175941"/>
    <w:rsid w:val="0018021B"/>
    <w:rsid w:val="00185005"/>
    <w:rsid w:val="001872A6"/>
    <w:rsid w:val="00192B86"/>
    <w:rsid w:val="001C311D"/>
    <w:rsid w:val="001C4E58"/>
    <w:rsid w:val="001C5448"/>
    <w:rsid w:val="001D5B32"/>
    <w:rsid w:val="001D6A17"/>
    <w:rsid w:val="00227E61"/>
    <w:rsid w:val="00240806"/>
    <w:rsid w:val="002439B7"/>
    <w:rsid w:val="00243A0B"/>
    <w:rsid w:val="00246795"/>
    <w:rsid w:val="00247A67"/>
    <w:rsid w:val="00275852"/>
    <w:rsid w:val="002760D2"/>
    <w:rsid w:val="002C17D1"/>
    <w:rsid w:val="002C30EE"/>
    <w:rsid w:val="002C47AF"/>
    <w:rsid w:val="002E0C2D"/>
    <w:rsid w:val="002F7D6D"/>
    <w:rsid w:val="00304F47"/>
    <w:rsid w:val="0031344D"/>
    <w:rsid w:val="00322F73"/>
    <w:rsid w:val="003718D2"/>
    <w:rsid w:val="003823C7"/>
    <w:rsid w:val="00382781"/>
    <w:rsid w:val="00395D19"/>
    <w:rsid w:val="003A5BE9"/>
    <w:rsid w:val="003A771C"/>
    <w:rsid w:val="003C30C3"/>
    <w:rsid w:val="003C3D0C"/>
    <w:rsid w:val="003D0A98"/>
    <w:rsid w:val="003D3C28"/>
    <w:rsid w:val="003D4A9F"/>
    <w:rsid w:val="004006F3"/>
    <w:rsid w:val="0040393A"/>
    <w:rsid w:val="0041203F"/>
    <w:rsid w:val="0041236E"/>
    <w:rsid w:val="00422AC4"/>
    <w:rsid w:val="00425EC4"/>
    <w:rsid w:val="00426E9D"/>
    <w:rsid w:val="00433303"/>
    <w:rsid w:val="00434ED1"/>
    <w:rsid w:val="004447D4"/>
    <w:rsid w:val="004478FF"/>
    <w:rsid w:val="00447A21"/>
    <w:rsid w:val="0045463A"/>
    <w:rsid w:val="004578FD"/>
    <w:rsid w:val="00462FCA"/>
    <w:rsid w:val="0046447A"/>
    <w:rsid w:val="00476747"/>
    <w:rsid w:val="004770A0"/>
    <w:rsid w:val="00481904"/>
    <w:rsid w:val="004C5257"/>
    <w:rsid w:val="004C78C0"/>
    <w:rsid w:val="004D1E36"/>
    <w:rsid w:val="004E6E26"/>
    <w:rsid w:val="004F5A87"/>
    <w:rsid w:val="005348A2"/>
    <w:rsid w:val="00534E21"/>
    <w:rsid w:val="00540AAD"/>
    <w:rsid w:val="00546BBC"/>
    <w:rsid w:val="00562044"/>
    <w:rsid w:val="00570EA2"/>
    <w:rsid w:val="00587D0E"/>
    <w:rsid w:val="00591536"/>
    <w:rsid w:val="005945F1"/>
    <w:rsid w:val="005A37F1"/>
    <w:rsid w:val="005B011C"/>
    <w:rsid w:val="005C1DE6"/>
    <w:rsid w:val="00602567"/>
    <w:rsid w:val="00616C6F"/>
    <w:rsid w:val="00624BA5"/>
    <w:rsid w:val="00635C0B"/>
    <w:rsid w:val="00644098"/>
    <w:rsid w:val="00654F72"/>
    <w:rsid w:val="006975BE"/>
    <w:rsid w:val="006B2E24"/>
    <w:rsid w:val="006C0D6E"/>
    <w:rsid w:val="006C4304"/>
    <w:rsid w:val="006C5CED"/>
    <w:rsid w:val="006E21C4"/>
    <w:rsid w:val="006E3F30"/>
    <w:rsid w:val="006E4FC4"/>
    <w:rsid w:val="00703748"/>
    <w:rsid w:val="00716E77"/>
    <w:rsid w:val="0072596E"/>
    <w:rsid w:val="00753CBB"/>
    <w:rsid w:val="007666DE"/>
    <w:rsid w:val="00767C55"/>
    <w:rsid w:val="007750FA"/>
    <w:rsid w:val="00777F61"/>
    <w:rsid w:val="00787A0E"/>
    <w:rsid w:val="0079025D"/>
    <w:rsid w:val="0079184C"/>
    <w:rsid w:val="007A0FF8"/>
    <w:rsid w:val="007A42C5"/>
    <w:rsid w:val="007D1069"/>
    <w:rsid w:val="007E0E51"/>
    <w:rsid w:val="00804779"/>
    <w:rsid w:val="00806F30"/>
    <w:rsid w:val="0081341B"/>
    <w:rsid w:val="00847D7E"/>
    <w:rsid w:val="0086756F"/>
    <w:rsid w:val="008733A3"/>
    <w:rsid w:val="008749AF"/>
    <w:rsid w:val="0087544E"/>
    <w:rsid w:val="00897213"/>
    <w:rsid w:val="008B6D6F"/>
    <w:rsid w:val="008C70AA"/>
    <w:rsid w:val="008D2A85"/>
    <w:rsid w:val="008E1D0A"/>
    <w:rsid w:val="009278EA"/>
    <w:rsid w:val="00940108"/>
    <w:rsid w:val="009468DD"/>
    <w:rsid w:val="00964499"/>
    <w:rsid w:val="00970AFF"/>
    <w:rsid w:val="009B0AB7"/>
    <w:rsid w:val="009B511A"/>
    <w:rsid w:val="009C1B91"/>
    <w:rsid w:val="009E4EC4"/>
    <w:rsid w:val="009E7A67"/>
    <w:rsid w:val="00A05B8F"/>
    <w:rsid w:val="00A27351"/>
    <w:rsid w:val="00A27E4C"/>
    <w:rsid w:val="00A32ECC"/>
    <w:rsid w:val="00A44C47"/>
    <w:rsid w:val="00A65E5C"/>
    <w:rsid w:val="00A840A2"/>
    <w:rsid w:val="00AA5FE5"/>
    <w:rsid w:val="00AB4050"/>
    <w:rsid w:val="00AC3A62"/>
    <w:rsid w:val="00AD5C07"/>
    <w:rsid w:val="00AE50C2"/>
    <w:rsid w:val="00AF36DF"/>
    <w:rsid w:val="00B012A7"/>
    <w:rsid w:val="00B03946"/>
    <w:rsid w:val="00B04BA6"/>
    <w:rsid w:val="00B22BC1"/>
    <w:rsid w:val="00B256FF"/>
    <w:rsid w:val="00B358CB"/>
    <w:rsid w:val="00B572AD"/>
    <w:rsid w:val="00B57FC6"/>
    <w:rsid w:val="00B649F9"/>
    <w:rsid w:val="00B831E0"/>
    <w:rsid w:val="00B85670"/>
    <w:rsid w:val="00BE4CFB"/>
    <w:rsid w:val="00C00B2D"/>
    <w:rsid w:val="00C026A5"/>
    <w:rsid w:val="00C20D99"/>
    <w:rsid w:val="00C41B6F"/>
    <w:rsid w:val="00C55C2A"/>
    <w:rsid w:val="00C74974"/>
    <w:rsid w:val="00CA0647"/>
    <w:rsid w:val="00CA3A19"/>
    <w:rsid w:val="00CD163F"/>
    <w:rsid w:val="00CD7E08"/>
    <w:rsid w:val="00CF4404"/>
    <w:rsid w:val="00CF62F2"/>
    <w:rsid w:val="00D02DDC"/>
    <w:rsid w:val="00D11D13"/>
    <w:rsid w:val="00D17847"/>
    <w:rsid w:val="00D20B28"/>
    <w:rsid w:val="00D256C7"/>
    <w:rsid w:val="00D2798A"/>
    <w:rsid w:val="00D527E4"/>
    <w:rsid w:val="00D74252"/>
    <w:rsid w:val="00D76F2D"/>
    <w:rsid w:val="00D91938"/>
    <w:rsid w:val="00DA67E1"/>
    <w:rsid w:val="00DD455C"/>
    <w:rsid w:val="00DF4958"/>
    <w:rsid w:val="00DF7A6E"/>
    <w:rsid w:val="00E047EB"/>
    <w:rsid w:val="00E53FB3"/>
    <w:rsid w:val="00E54BA9"/>
    <w:rsid w:val="00E56031"/>
    <w:rsid w:val="00E62388"/>
    <w:rsid w:val="00EA486A"/>
    <w:rsid w:val="00EB74FA"/>
    <w:rsid w:val="00ED7C3F"/>
    <w:rsid w:val="00EE4FCC"/>
    <w:rsid w:val="00EF2EF7"/>
    <w:rsid w:val="00F00E9F"/>
    <w:rsid w:val="00F01441"/>
    <w:rsid w:val="00F24FC8"/>
    <w:rsid w:val="00F325E0"/>
    <w:rsid w:val="00F63775"/>
    <w:rsid w:val="00F93F0F"/>
    <w:rsid w:val="00F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6B6B45"/>
  <w15:docId w15:val="{C785E2D1-AFE3-4666-BDB4-EB0CAF15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4"/>
    <w:qFormat/>
    <w:rsid w:val="000B7BBE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next w:val="Bodycopy"/>
    <w:link w:val="Heading1Char"/>
    <w:uiPriority w:val="1"/>
    <w:qFormat/>
    <w:rsid w:val="00B22BC1"/>
    <w:pPr>
      <w:spacing w:after="160" w:line="720" w:lineRule="exact"/>
      <w:outlineLvl w:val="0"/>
    </w:pPr>
    <w:rPr>
      <w:rFonts w:ascii="Segoe UI Light" w:eastAsia="Times New Roman" w:hAnsi="Segoe UI Light" w:cs="Times New Roman"/>
      <w:color w:val="0054A6" w:themeColor="text2"/>
      <w:kern w:val="36"/>
      <w:sz w:val="60"/>
      <w:szCs w:val="39"/>
    </w:rPr>
  </w:style>
  <w:style w:type="paragraph" w:styleId="Heading2">
    <w:name w:val="heading 2"/>
    <w:next w:val="Bodycopy"/>
    <w:link w:val="Heading2Char"/>
    <w:uiPriority w:val="1"/>
    <w:qFormat/>
    <w:rsid w:val="00B22BC1"/>
    <w:pPr>
      <w:keepNext/>
      <w:keepLines/>
      <w:spacing w:before="240" w:after="120" w:line="260" w:lineRule="atLeast"/>
      <w:outlineLvl w:val="1"/>
    </w:pPr>
    <w:rPr>
      <w:rFonts w:ascii="Segoe UI" w:eastAsiaTheme="majorEastAsia" w:hAnsi="Segoe UI" w:cstheme="majorBidi"/>
      <w:b/>
      <w:bCs/>
      <w:color w:val="231F2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A67E1"/>
    <w:rPr>
      <w:rFonts w:ascii="Segoe UI Light" w:eastAsia="Times New Roman" w:hAnsi="Segoe UI Light" w:cs="Times New Roman"/>
      <w:color w:val="0054A6" w:themeColor="text2"/>
      <w:kern w:val="36"/>
      <w:sz w:val="60"/>
      <w:szCs w:val="39"/>
    </w:rPr>
  </w:style>
  <w:style w:type="paragraph" w:customStyle="1" w:styleId="ecxmsonormal">
    <w:name w:val="ecxmsonormal"/>
    <w:basedOn w:val="Normal"/>
    <w:semiHidden/>
    <w:unhideWhenUsed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24BA5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24B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20"/>
    <w:semiHidden/>
    <w:unhideWhenUsed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qFormat/>
    <w:rsid w:val="00624BA5"/>
  </w:style>
  <w:style w:type="paragraph" w:styleId="NoSpacing">
    <w:name w:val="No Spacing"/>
    <w:uiPriority w:val="1"/>
    <w:semiHidden/>
    <w:unhideWhenUsed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copy">
    <w:name w:val="Body copy"/>
    <w:basedOn w:val="Normal"/>
    <w:link w:val="BodycopyChar"/>
    <w:uiPriority w:val="3"/>
    <w:qFormat/>
    <w:rsid w:val="007750FA"/>
    <w:pPr>
      <w:spacing w:after="1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DA67E1"/>
    <w:rPr>
      <w:rFonts w:ascii="Segoe UI" w:eastAsiaTheme="majorEastAsia" w:hAnsi="Segoe UI" w:cstheme="majorBidi"/>
      <w:b/>
      <w:bCs/>
      <w:color w:val="231F20"/>
      <w:sz w:val="20"/>
      <w:szCs w:val="26"/>
    </w:rPr>
  </w:style>
  <w:style w:type="paragraph" w:styleId="Header">
    <w:name w:val="header"/>
    <w:basedOn w:val="Normal"/>
    <w:link w:val="HeaderChar"/>
    <w:uiPriority w:val="99"/>
    <w:unhideWhenUsed/>
    <w:rsid w:val="00B856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70"/>
    <w:rPr>
      <w:rFonts w:ascii="Segoe UI" w:hAnsi="Segoe UI"/>
      <w:sz w:val="18"/>
    </w:rPr>
  </w:style>
  <w:style w:type="paragraph" w:styleId="Footer">
    <w:name w:val="footer"/>
    <w:link w:val="FooterChar"/>
    <w:uiPriority w:val="99"/>
    <w:unhideWhenUsed/>
    <w:rsid w:val="000E0D27"/>
    <w:pPr>
      <w:tabs>
        <w:tab w:val="center" w:pos="4680"/>
        <w:tab w:val="right" w:pos="9360"/>
      </w:tabs>
    </w:pPr>
    <w:rPr>
      <w:rFonts w:ascii="Segoe UI" w:hAnsi="Segoe UI"/>
      <w:color w:val="0054A6" w:themeColor="text2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0D27"/>
    <w:rPr>
      <w:rFonts w:ascii="Segoe UI" w:hAnsi="Segoe UI"/>
      <w:color w:val="0054A6" w:themeColor="text2"/>
      <w:sz w:val="14"/>
    </w:rPr>
  </w:style>
  <w:style w:type="paragraph" w:customStyle="1" w:styleId="DocumentTitle">
    <w:name w:val="Document Title"/>
    <w:rsid w:val="006B2E24"/>
    <w:pPr>
      <w:spacing w:line="1040" w:lineRule="atLeast"/>
      <w:ind w:right="-1584"/>
    </w:pPr>
    <w:rPr>
      <w:rFonts w:ascii="Segoe UI Light" w:eastAsia="Times New Roman" w:hAnsi="Segoe UI Light" w:cs="Times New Roman"/>
      <w:color w:val="0054A6" w:themeColor="text2"/>
      <w:sz w:val="88"/>
      <w:szCs w:val="20"/>
    </w:rPr>
  </w:style>
  <w:style w:type="paragraph" w:customStyle="1" w:styleId="Introductorycopy">
    <w:name w:val="Introductory copy"/>
    <w:uiPriority w:val="2"/>
    <w:qFormat/>
    <w:rsid w:val="00B22BC1"/>
    <w:pPr>
      <w:spacing w:line="320" w:lineRule="atLeast"/>
    </w:pPr>
    <w:rPr>
      <w:rFonts w:ascii="Segoe UI" w:eastAsia="Times New Roman" w:hAnsi="Segoe UI" w:cs="Times New Roman"/>
      <w:szCs w:val="20"/>
    </w:rPr>
  </w:style>
  <w:style w:type="paragraph" w:styleId="Caption">
    <w:name w:val="caption"/>
    <w:basedOn w:val="Normal"/>
    <w:uiPriority w:val="7"/>
    <w:qFormat/>
    <w:rsid w:val="00044308"/>
    <w:pPr>
      <w:spacing w:line="180" w:lineRule="atLeast"/>
    </w:pPr>
    <w:rPr>
      <w:i/>
      <w:sz w:val="14"/>
    </w:rPr>
  </w:style>
  <w:style w:type="paragraph" w:customStyle="1" w:styleId="Legalese">
    <w:name w:val="Legalese"/>
    <w:uiPriority w:val="8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6B2E24"/>
    <w:pPr>
      <w:tabs>
        <w:tab w:val="right" w:leader="dot" w:pos="7020"/>
      </w:tabs>
      <w:spacing w:before="240" w:after="100"/>
    </w:pPr>
  </w:style>
  <w:style w:type="paragraph" w:styleId="TOC2">
    <w:name w:val="toc 2"/>
    <w:basedOn w:val="Normal"/>
    <w:next w:val="Normal"/>
    <w:uiPriority w:val="39"/>
    <w:unhideWhenUsed/>
    <w:rsid w:val="001C4E58"/>
    <w:pPr>
      <w:spacing w:after="100"/>
      <w:ind w:left="180"/>
    </w:pPr>
  </w:style>
  <w:style w:type="paragraph" w:customStyle="1" w:styleId="Celltoholdimage">
    <w:name w:val="Cell to hold image"/>
    <w:basedOn w:val="Normal"/>
    <w:uiPriority w:val="6"/>
    <w:qFormat/>
    <w:rsid w:val="008749AF"/>
    <w:pPr>
      <w:spacing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5"/>
    <w:qFormat/>
    <w:rsid w:val="000D6D10"/>
    <w:rPr>
      <w:color w:val="FFFFFF"/>
      <w:sz w:val="22"/>
    </w:rPr>
  </w:style>
  <w:style w:type="paragraph" w:customStyle="1" w:styleId="Bodycopyindent">
    <w:name w:val="Body copy indent"/>
    <w:basedOn w:val="Bodycopy"/>
    <w:link w:val="BodycopyindentChar"/>
    <w:uiPriority w:val="14"/>
    <w:qFormat/>
    <w:rsid w:val="002C30EE"/>
    <w:pPr>
      <w:ind w:left="720"/>
    </w:pPr>
  </w:style>
  <w:style w:type="character" w:customStyle="1" w:styleId="BodycopyChar">
    <w:name w:val="Body copy Char"/>
    <w:basedOn w:val="DefaultParagraphFont"/>
    <w:link w:val="Bodycopy"/>
    <w:uiPriority w:val="3"/>
    <w:rsid w:val="002C30EE"/>
    <w:rPr>
      <w:rFonts w:ascii="Segoe UI" w:eastAsia="Times New Roman" w:hAnsi="Segoe UI" w:cs="Times New Roman"/>
      <w:sz w:val="18"/>
      <w:szCs w:val="20"/>
    </w:rPr>
  </w:style>
  <w:style w:type="character" w:customStyle="1" w:styleId="BodycopyindentChar">
    <w:name w:val="Body copy indent Char"/>
    <w:basedOn w:val="BodycopyChar"/>
    <w:link w:val="Bodycopyindent"/>
    <w:uiPriority w:val="14"/>
    <w:rsid w:val="002C30EE"/>
    <w:rPr>
      <w:rFonts w:ascii="Segoe UI" w:eastAsia="Times New Roman" w:hAnsi="Segoe UI" w:cs="Times New Roman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25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6C7"/>
    <w:pPr>
      <w:spacing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6C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C4"/>
    <w:rPr>
      <w:rFonts w:ascii="Segoe UI" w:hAnsi="Segoe U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C4"/>
    <w:rPr>
      <w:rFonts w:ascii="Segoe UI" w:hAnsi="Segoe U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5A87"/>
    <w:rPr>
      <w:rFonts w:ascii="Segoe UI" w:hAnsi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cid:image003.jpg@01CE6366.B274DBE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cid:image002.jpg@01CE6366.B274DBE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jpg@01CE6366.B274DBE0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\Documents\WIP\MSFT-Global%20Migration%20Readiness\Design%20materials%20for%20Korby\MSFT_Brand_whitepaper_template_082312.dotx" TargetMode="Externa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D4732D8BAB749AF73F43BC5F0124D" ma:contentTypeVersion="0" ma:contentTypeDescription="Create a new document." ma:contentTypeScope="" ma:versionID="376b683bbd5a6ef833d122a354fde0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1B780-6DFD-49A5-A266-0C7C1440D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06BEE-DA7E-4F0F-BD3A-C0DD69ADC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D8EC6E-0833-42AE-8B9B-F5B8E8D00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CA9D6-7DD7-43A8-8145-EB1D8297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MSFT_Brand_whitepaper_template_082312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on to the Microsoft Immigration Database</vt:lpstr>
    </vt:vector>
  </TitlesOfParts>
  <Company>Microsoft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on to the Microsoft Immigration Database</dc:title>
  <dc:creator>Global Migration (LCA)</dc:creator>
  <cp:lastModifiedBy>Jessilyn Lu (Xtreme Consulting Group Inc)</cp:lastModifiedBy>
  <cp:revision>2</cp:revision>
  <cp:lastPrinted>2012-06-27T01:45:00Z</cp:lastPrinted>
  <dcterms:created xsi:type="dcterms:W3CDTF">2015-05-19T00:29:00Z</dcterms:created>
  <dcterms:modified xsi:type="dcterms:W3CDTF">2015-05-19T00:29:00Z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0x0101004E9D4732D8BAB749AF73F43BC5F0124D</vt:lpwstr>
  </property>
  <property fmtid="{D5CDD505-2E9C-101B-9397-08002B2CF9AE}" pid="3" name="_dlc_DocIdItemGuid">
    <vt:lpwstr>99d48f0c-caf0-4485-a5db-d0b52233483a</vt:lpwstr>
  </property>
</Properties>
</file>